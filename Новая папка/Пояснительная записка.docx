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BFDB" w14:textId="77777777" w:rsidR="00605ACB" w:rsidRDefault="00605ACB" w:rsidP="001E3877">
      <w:pPr>
        <w:spacing w:before="120" w:after="120"/>
        <w:ind w:firstLine="709"/>
        <w:jc w:val="right"/>
        <w:rPr>
          <w:b/>
          <w:sz w:val="28"/>
          <w:szCs w:val="26"/>
          <w:lang w:eastAsia="en-US"/>
        </w:rPr>
      </w:pPr>
    </w:p>
    <w:p w14:paraId="175A5E32" w14:textId="24CB68A1" w:rsidR="001E3877" w:rsidRDefault="001E3877" w:rsidP="001E3877">
      <w:pPr>
        <w:spacing w:before="120" w:after="120"/>
        <w:ind w:firstLine="709"/>
        <w:jc w:val="right"/>
        <w:rPr>
          <w:b/>
          <w:bCs/>
          <w:sz w:val="28"/>
          <w:szCs w:val="28"/>
        </w:rPr>
      </w:pPr>
      <w:r w:rsidRPr="001E3877">
        <w:rPr>
          <w:b/>
          <w:bCs/>
          <w:sz w:val="28"/>
          <w:szCs w:val="28"/>
        </w:rPr>
        <w:t>Приложение 5 «Архитектура приложения»</w:t>
      </w:r>
    </w:p>
    <w:p w14:paraId="50A5194A" w14:textId="77777777" w:rsidR="004016C2" w:rsidRPr="004016C2" w:rsidRDefault="004016C2" w:rsidP="004016C2">
      <w:pPr>
        <w:spacing w:before="120" w:after="120"/>
        <w:jc w:val="both"/>
        <w:rPr>
          <w:rFonts w:eastAsia="Calibri"/>
          <w:sz w:val="28"/>
          <w:szCs w:val="28"/>
          <w:lang w:eastAsia="en-US"/>
        </w:rPr>
      </w:pPr>
      <w:r w:rsidRPr="004016C2">
        <w:rPr>
          <w:rFonts w:eastAsia="Calibri"/>
          <w:sz w:val="28"/>
          <w:szCs w:val="28"/>
          <w:lang w:eastAsia="en-US"/>
        </w:rPr>
        <w:t>Архитектура приложения</w:t>
      </w:r>
    </w:p>
    <w:p w14:paraId="68C8183A" w14:textId="77777777" w:rsidR="004016C2" w:rsidRPr="004016C2" w:rsidRDefault="004016C2" w:rsidP="004016C2">
      <w:pPr>
        <w:spacing w:before="120" w:after="120"/>
        <w:jc w:val="both"/>
        <w:rPr>
          <w:rFonts w:eastAsia="Calibri"/>
          <w:sz w:val="28"/>
          <w:szCs w:val="28"/>
          <w:lang w:eastAsia="en-US"/>
        </w:rPr>
      </w:pPr>
      <w:r w:rsidRPr="004016C2">
        <w:rPr>
          <w:rFonts w:eastAsia="Calibri"/>
          <w:sz w:val="28"/>
          <w:szCs w:val="28"/>
          <w:lang w:eastAsia="en-US"/>
        </w:rPr>
        <w:t>Версия № 1</w:t>
      </w:r>
    </w:p>
    <w:p w14:paraId="5F565BEF" w14:textId="00923EF3" w:rsidR="004016C2" w:rsidRPr="004016C2" w:rsidRDefault="00605ACB" w:rsidP="004016C2">
      <w:pPr>
        <w:spacing w:before="120" w:after="120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pict w14:anchorId="15E80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34" type="#_x0000_t75" style="position:absolute;left:0;text-align:left;margin-left:-.2pt;margin-top:23.6pt;width:467.1pt;height:239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8" o:title=""/>
            <w10:wrap type="topAndBottom"/>
          </v:shape>
        </w:pict>
      </w:r>
      <w:r w:rsidR="004016C2" w:rsidRPr="004016C2">
        <w:rPr>
          <w:rFonts w:eastAsia="Calibri"/>
          <w:sz w:val="28"/>
          <w:szCs w:val="28"/>
          <w:lang w:eastAsia="en-US"/>
        </w:rPr>
        <w:t>Дата появления версии: 23.01.2022</w:t>
      </w:r>
    </w:p>
    <w:p w14:paraId="1092FF6B" w14:textId="77777777" w:rsidR="004016C2" w:rsidRPr="001E3877" w:rsidRDefault="004016C2" w:rsidP="004016C2">
      <w:pPr>
        <w:spacing w:before="120" w:after="120"/>
        <w:ind w:firstLine="709"/>
        <w:rPr>
          <w:b/>
          <w:bCs/>
          <w:sz w:val="28"/>
          <w:szCs w:val="28"/>
        </w:rPr>
      </w:pPr>
    </w:p>
    <w:p w14:paraId="1CE8450B" w14:textId="4960AA9F" w:rsidR="00DC3BAF" w:rsidRDefault="00DC3BAF" w:rsidP="00DC3BAF">
      <w:pPr>
        <w:pStyle w:val="ac"/>
        <w:spacing w:before="120" w:after="120" w:line="240" w:lineRule="auto"/>
        <w:ind w:left="0" w:firstLine="709"/>
        <w:jc w:val="both"/>
        <w:rPr>
          <w:rFonts w:ascii="Times New Roman" w:hAnsi="Times New Roman"/>
        </w:rPr>
      </w:pPr>
    </w:p>
    <w:p w14:paraId="15AD7052" w14:textId="77777777" w:rsidR="00DC3BAF" w:rsidRPr="00DC3BAF" w:rsidRDefault="00DC3BAF" w:rsidP="00DC3BAF">
      <w:pPr>
        <w:spacing w:before="120" w:after="120"/>
        <w:ind w:firstLine="709"/>
        <w:rPr>
          <w:rFonts w:ascii="Calibri" w:hAnsi="Calibri"/>
        </w:rPr>
      </w:pPr>
    </w:p>
    <w:p w14:paraId="0996B7F0" w14:textId="77777777" w:rsidR="00DC3BAF" w:rsidRPr="004B4AC6" w:rsidRDefault="00DC3BAF" w:rsidP="00DC3BAF">
      <w:pPr>
        <w:pStyle w:val="a3"/>
        <w:spacing w:line="360" w:lineRule="auto"/>
        <w:ind w:firstLine="709"/>
        <w:jc w:val="left"/>
        <w:rPr>
          <w:color w:val="252424"/>
          <w:szCs w:val="28"/>
          <w:shd w:val="clear" w:color="auto" w:fill="FFFFFF"/>
        </w:rPr>
      </w:pPr>
    </w:p>
    <w:sectPr w:rsidR="00DC3BAF" w:rsidRPr="004B4AC6" w:rsidSect="00FE7BA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150"/>
    <w:multiLevelType w:val="hybridMultilevel"/>
    <w:tmpl w:val="5756D9D2"/>
    <w:lvl w:ilvl="0" w:tplc="C6BCC7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B2604"/>
    <w:multiLevelType w:val="hybridMultilevel"/>
    <w:tmpl w:val="5B4AA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A08C2"/>
    <w:multiLevelType w:val="hybridMultilevel"/>
    <w:tmpl w:val="5088F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443806"/>
    <w:multiLevelType w:val="hybridMultilevel"/>
    <w:tmpl w:val="D59082E0"/>
    <w:lvl w:ilvl="0" w:tplc="C6BC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21868"/>
    <w:multiLevelType w:val="hybridMultilevel"/>
    <w:tmpl w:val="8EFA8EE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7050"/>
    <w:multiLevelType w:val="hybridMultilevel"/>
    <w:tmpl w:val="97F04A88"/>
    <w:lvl w:ilvl="0" w:tplc="C6BC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E448E"/>
    <w:multiLevelType w:val="hybridMultilevel"/>
    <w:tmpl w:val="53624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3F55"/>
    <w:multiLevelType w:val="hybridMultilevel"/>
    <w:tmpl w:val="31282F9C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8F70AB"/>
    <w:multiLevelType w:val="hybridMultilevel"/>
    <w:tmpl w:val="9000EBD6"/>
    <w:lvl w:ilvl="0" w:tplc="C6BC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03983"/>
    <w:multiLevelType w:val="hybridMultilevel"/>
    <w:tmpl w:val="41F26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EF22FE"/>
    <w:multiLevelType w:val="hybridMultilevel"/>
    <w:tmpl w:val="9EE097E8"/>
    <w:lvl w:ilvl="0" w:tplc="C6BC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D1821"/>
    <w:multiLevelType w:val="hybridMultilevel"/>
    <w:tmpl w:val="A2006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5374"/>
    <w:multiLevelType w:val="hybridMultilevel"/>
    <w:tmpl w:val="52701E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B4012"/>
    <w:multiLevelType w:val="multilevel"/>
    <w:tmpl w:val="4DF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C219A"/>
    <w:multiLevelType w:val="hybridMultilevel"/>
    <w:tmpl w:val="7764B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150B00"/>
    <w:multiLevelType w:val="hybridMultilevel"/>
    <w:tmpl w:val="58CCF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F36E9E"/>
    <w:multiLevelType w:val="hybridMultilevel"/>
    <w:tmpl w:val="F24CE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98045E"/>
    <w:multiLevelType w:val="hybridMultilevel"/>
    <w:tmpl w:val="2C508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B5062"/>
    <w:multiLevelType w:val="hybridMultilevel"/>
    <w:tmpl w:val="103C2B2C"/>
    <w:lvl w:ilvl="0" w:tplc="C6BCC7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853937"/>
    <w:multiLevelType w:val="hybridMultilevel"/>
    <w:tmpl w:val="A0E63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411AE"/>
    <w:multiLevelType w:val="hybridMultilevel"/>
    <w:tmpl w:val="F4B4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B82F0E"/>
    <w:multiLevelType w:val="hybridMultilevel"/>
    <w:tmpl w:val="BACA6742"/>
    <w:lvl w:ilvl="0" w:tplc="C6BCC7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CE4C31"/>
    <w:multiLevelType w:val="hybridMultilevel"/>
    <w:tmpl w:val="825C9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0"/>
  </w:num>
  <w:num w:numId="7">
    <w:abstractNumId w:val="15"/>
  </w:num>
  <w:num w:numId="8">
    <w:abstractNumId w:val="16"/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4"/>
  </w:num>
  <w:num w:numId="15">
    <w:abstractNumId w:val="22"/>
  </w:num>
  <w:num w:numId="16">
    <w:abstractNumId w:val="9"/>
  </w:num>
  <w:num w:numId="17">
    <w:abstractNumId w:val="1"/>
  </w:num>
  <w:num w:numId="18">
    <w:abstractNumId w:val="19"/>
  </w:num>
  <w:num w:numId="19">
    <w:abstractNumId w:val="11"/>
  </w:num>
  <w:num w:numId="20">
    <w:abstractNumId w:val="5"/>
  </w:num>
  <w:num w:numId="21">
    <w:abstractNumId w:val="21"/>
  </w:num>
  <w:num w:numId="22">
    <w:abstractNumId w:val="3"/>
  </w:num>
  <w:num w:numId="23">
    <w:abstractNumId w:val="18"/>
  </w:num>
  <w:num w:numId="24">
    <w:abstractNumId w:val="10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1E4"/>
    <w:rsid w:val="00003B98"/>
    <w:rsid w:val="0000657C"/>
    <w:rsid w:val="0002222C"/>
    <w:rsid w:val="000525FB"/>
    <w:rsid w:val="00062EDC"/>
    <w:rsid w:val="00077437"/>
    <w:rsid w:val="000A1BAD"/>
    <w:rsid w:val="000D14FC"/>
    <w:rsid w:val="000D1C96"/>
    <w:rsid w:val="000E1A3D"/>
    <w:rsid w:val="00187C85"/>
    <w:rsid w:val="001B3DA5"/>
    <w:rsid w:val="001D76B4"/>
    <w:rsid w:val="001E3877"/>
    <w:rsid w:val="00251130"/>
    <w:rsid w:val="00261A78"/>
    <w:rsid w:val="00315119"/>
    <w:rsid w:val="003603A4"/>
    <w:rsid w:val="003E4D90"/>
    <w:rsid w:val="004016C2"/>
    <w:rsid w:val="00404367"/>
    <w:rsid w:val="0047299C"/>
    <w:rsid w:val="00473012"/>
    <w:rsid w:val="004A0C21"/>
    <w:rsid w:val="004A6D2D"/>
    <w:rsid w:val="004B4AC6"/>
    <w:rsid w:val="004E3F78"/>
    <w:rsid w:val="00503CBF"/>
    <w:rsid w:val="0051613B"/>
    <w:rsid w:val="005771C4"/>
    <w:rsid w:val="00584AB5"/>
    <w:rsid w:val="005D4C05"/>
    <w:rsid w:val="005F7D49"/>
    <w:rsid w:val="00600730"/>
    <w:rsid w:val="00605ACB"/>
    <w:rsid w:val="00670735"/>
    <w:rsid w:val="007053DA"/>
    <w:rsid w:val="007071E4"/>
    <w:rsid w:val="007A45E0"/>
    <w:rsid w:val="007E0F5A"/>
    <w:rsid w:val="00840269"/>
    <w:rsid w:val="00847AB7"/>
    <w:rsid w:val="00880B6C"/>
    <w:rsid w:val="008C7705"/>
    <w:rsid w:val="008E6700"/>
    <w:rsid w:val="008F1873"/>
    <w:rsid w:val="0094478A"/>
    <w:rsid w:val="00954A77"/>
    <w:rsid w:val="009836D5"/>
    <w:rsid w:val="009A60B9"/>
    <w:rsid w:val="00A23CBE"/>
    <w:rsid w:val="00A361BC"/>
    <w:rsid w:val="00A65D76"/>
    <w:rsid w:val="00A66C6D"/>
    <w:rsid w:val="00B67065"/>
    <w:rsid w:val="00BA7A8D"/>
    <w:rsid w:val="00BB49A0"/>
    <w:rsid w:val="00C109EC"/>
    <w:rsid w:val="00C52D1B"/>
    <w:rsid w:val="00C6575D"/>
    <w:rsid w:val="00CB3661"/>
    <w:rsid w:val="00CE133A"/>
    <w:rsid w:val="00D03BB4"/>
    <w:rsid w:val="00D563F5"/>
    <w:rsid w:val="00D96CED"/>
    <w:rsid w:val="00DA7236"/>
    <w:rsid w:val="00DC3BAF"/>
    <w:rsid w:val="00DD5B18"/>
    <w:rsid w:val="00E063EB"/>
    <w:rsid w:val="00E2701C"/>
    <w:rsid w:val="00EB394C"/>
    <w:rsid w:val="00ED03F4"/>
    <w:rsid w:val="00F55B77"/>
    <w:rsid w:val="00F57E02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62F54A8D"/>
  <w15:docId w15:val="{75B47D2A-538D-4FFD-9A90-C241E8BC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b/>
      <w:caps/>
      <w:kern w:val="28"/>
      <w:sz w:val="28"/>
      <w:szCs w:val="20"/>
    </w:rPr>
  </w:style>
  <w:style w:type="paragraph" w:styleId="2">
    <w:name w:val="heading 2"/>
    <w:basedOn w:val="a"/>
    <w:next w:val="a"/>
    <w:qFormat/>
    <w:pPr>
      <w:keepNext/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pPr>
      <w:tabs>
        <w:tab w:val="left" w:pos="3686"/>
      </w:tabs>
      <w:jc w:val="center"/>
    </w:pPr>
    <w:rPr>
      <w:sz w:val="28"/>
      <w:szCs w:val="20"/>
    </w:rPr>
  </w:style>
  <w:style w:type="paragraph" w:customStyle="1" w:styleId="a4">
    <w:name w:val="нормальный"/>
    <w:basedOn w:val="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firstLine="567"/>
      <w:jc w:val="both"/>
    </w:pPr>
    <w:rPr>
      <w:sz w:val="28"/>
      <w:szCs w:val="20"/>
    </w:rPr>
  </w:style>
  <w:style w:type="character" w:styleId="a5">
    <w:name w:val="annotation reference"/>
    <w:semiHidden/>
    <w:rPr>
      <w:sz w:val="16"/>
      <w:szCs w:val="16"/>
    </w:rPr>
  </w:style>
  <w:style w:type="paragraph" w:styleId="a6">
    <w:name w:val="annotation text"/>
    <w:basedOn w:val="a"/>
    <w:semiHidden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a7">
    <w:name w:val="Balloon Text"/>
    <w:basedOn w:val="a"/>
    <w:semiHidden/>
    <w:rsid w:val="00077437"/>
    <w:rPr>
      <w:rFonts w:ascii="Tahoma" w:hAnsi="Tahoma" w:cs="Tahoma"/>
      <w:sz w:val="16"/>
      <w:szCs w:val="16"/>
    </w:rPr>
  </w:style>
  <w:style w:type="paragraph" w:styleId="a8">
    <w:name w:val="annotation subject"/>
    <w:basedOn w:val="a6"/>
    <w:next w:val="a6"/>
    <w:semiHidden/>
    <w:rsid w:val="00187C85"/>
    <w:pPr>
      <w:overflowPunct/>
      <w:autoSpaceDE/>
      <w:autoSpaceDN/>
      <w:adjustRightInd/>
      <w:textAlignment w:val="auto"/>
    </w:pPr>
    <w:rPr>
      <w:b/>
      <w:bCs/>
    </w:rPr>
  </w:style>
  <w:style w:type="character" w:styleId="a9">
    <w:name w:val="Emphasis"/>
    <w:uiPriority w:val="20"/>
    <w:qFormat/>
    <w:rsid w:val="000D1C96"/>
    <w:rPr>
      <w:i/>
      <w:iCs/>
    </w:rPr>
  </w:style>
  <w:style w:type="character" w:styleId="aa">
    <w:name w:val="Strong"/>
    <w:uiPriority w:val="22"/>
    <w:qFormat/>
    <w:rsid w:val="00503CBF"/>
    <w:rPr>
      <w:b/>
      <w:bCs/>
    </w:rPr>
  </w:style>
  <w:style w:type="paragraph" w:styleId="ab">
    <w:name w:val="Normal (Web)"/>
    <w:basedOn w:val="a"/>
    <w:uiPriority w:val="99"/>
    <w:semiHidden/>
    <w:unhideWhenUsed/>
    <w:rsid w:val="009A60B9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4B4AC6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32B~1\AppData\Local\Temp\Rar$DIa0.538\&#1058;&#1080;&#1090;&#1091;&#1083;%20&#1082;&#1091;&#1088;&#1089;&#1086;&#1074;&#1086;&#1075;&#1086;%20&#1087;&#1088;&#1086;&#1077;&#1082;&#1090;&#1072;%20&#1087;&#1086;%20&#1073;&#1072;&#1079;&#1072;&#1084;%20&#1076;&#1072;&#1085;&#1085;&#1099;&#1093;%20202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A13A0A1DB834D8F51B80A353E5435" ma:contentTypeVersion="2" ma:contentTypeDescription="Create a new document." ma:contentTypeScope="" ma:versionID="05daea4412993bd7ee948996c0c2b08e">
  <xsd:schema xmlns:xsd="http://www.w3.org/2001/XMLSchema" xmlns:xs="http://www.w3.org/2001/XMLSchema" xmlns:p="http://schemas.microsoft.com/office/2006/metadata/properties" xmlns:ns2="27c49ea4-65c8-4cb5-93ed-1d0c6fd067f9" targetNamespace="http://schemas.microsoft.com/office/2006/metadata/properties" ma:root="true" ma:fieldsID="420f6a3b890271bb881246e2955fa7d0" ns2:_="">
    <xsd:import namespace="27c49ea4-65c8-4cb5-93ed-1d0c6fd06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9ea4-65c8-4cb5-93ed-1d0c6fd067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089ED8-4947-4449-842F-4028B94BC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9ea4-65c8-4cb5-93ed-1d0c6fd06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E9D07B-FE1F-4BAB-821E-D8C1CB1D0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D12339-14AA-4D15-B533-B0C079336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 курсового проекта по базам данных 2021.dotx</Template>
  <TotalTime>436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VT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Ирина</dc:creator>
  <cp:lastModifiedBy>Александр Шмыголь</cp:lastModifiedBy>
  <cp:revision>13</cp:revision>
  <cp:lastPrinted>1900-12-31T19:00:00Z</cp:lastPrinted>
  <dcterms:created xsi:type="dcterms:W3CDTF">2022-01-23T15:07:00Z</dcterms:created>
  <dcterms:modified xsi:type="dcterms:W3CDTF">2022-12-06T14:40:00Z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0x0101006F6A13A0A1DB834D8F51B80A353E5435</vt:lpwstr>
  </property>
</Properties>
</file>